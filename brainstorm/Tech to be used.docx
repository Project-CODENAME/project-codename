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44E" w:rsidRDefault="00915373" w:rsidP="00915373">
      <w:pPr>
        <w:pStyle w:val="Title"/>
      </w:pPr>
      <w:r>
        <w:t>&lt;Untitled Project&gt;</w:t>
      </w:r>
    </w:p>
    <w:p w:rsidR="00915373" w:rsidRDefault="00915373" w:rsidP="00915373">
      <w:pPr>
        <w:pStyle w:val="Subtitle"/>
      </w:pPr>
      <w:r>
        <w:t>An analysis of the necessary parts and redundant systems.</w:t>
      </w:r>
    </w:p>
    <w:p w:rsidR="00915373" w:rsidRDefault="00915373" w:rsidP="00915373">
      <w:pPr>
        <w:pStyle w:val="Heading1"/>
      </w:pPr>
      <w:r>
        <w:t>Introduction</w:t>
      </w:r>
    </w:p>
    <w:p w:rsidR="00915373" w:rsidRDefault="00915373" w:rsidP="00915373">
      <w:r>
        <w:t xml:space="preserve">There is a necessity for a few specific categories of things on this project. Those </w:t>
      </w:r>
      <w:proofErr w:type="gramStart"/>
      <w:r>
        <w:t>are(</w:t>
      </w:r>
      <w:proofErr w:type="gramEnd"/>
      <w:r>
        <w:t>not complete):</w:t>
      </w:r>
    </w:p>
    <w:p w:rsidR="00915373" w:rsidRDefault="00915373" w:rsidP="00915373">
      <w:pPr>
        <w:pStyle w:val="ListParagraph"/>
        <w:numPr>
          <w:ilvl w:val="0"/>
          <w:numId w:val="1"/>
        </w:numPr>
      </w:pPr>
      <w:r>
        <w:t>Power Source</w:t>
      </w:r>
    </w:p>
    <w:p w:rsidR="00915373" w:rsidRDefault="00915373" w:rsidP="00915373">
      <w:pPr>
        <w:pStyle w:val="ListParagraph"/>
        <w:numPr>
          <w:ilvl w:val="0"/>
          <w:numId w:val="1"/>
        </w:numPr>
      </w:pPr>
      <w:r>
        <w:t>Sensors, of various types</w:t>
      </w:r>
    </w:p>
    <w:p w:rsidR="00915373" w:rsidRDefault="00915373" w:rsidP="00915373">
      <w:pPr>
        <w:pStyle w:val="ListParagraph"/>
        <w:numPr>
          <w:ilvl w:val="0"/>
          <w:numId w:val="1"/>
        </w:numPr>
      </w:pPr>
      <w:r>
        <w:t>Radio communication</w:t>
      </w:r>
    </w:p>
    <w:p w:rsidR="00915373" w:rsidRDefault="00915373" w:rsidP="00915373">
      <w:pPr>
        <w:pStyle w:val="ListParagraph"/>
        <w:numPr>
          <w:ilvl w:val="0"/>
          <w:numId w:val="1"/>
        </w:numPr>
      </w:pPr>
      <w:r>
        <w:t>Motherboard</w:t>
      </w:r>
    </w:p>
    <w:p w:rsidR="00915373" w:rsidRDefault="00915373" w:rsidP="00915373">
      <w:pPr>
        <w:pStyle w:val="ListParagraph"/>
        <w:numPr>
          <w:ilvl w:val="0"/>
          <w:numId w:val="1"/>
        </w:numPr>
      </w:pPr>
      <w:r>
        <w:t>Data storage</w:t>
      </w:r>
    </w:p>
    <w:p w:rsidR="00915373" w:rsidRDefault="00915373" w:rsidP="00915373">
      <w:pPr>
        <w:pStyle w:val="ListParagraph"/>
        <w:numPr>
          <w:ilvl w:val="0"/>
          <w:numId w:val="1"/>
        </w:numPr>
      </w:pPr>
      <w:r>
        <w:t>Data processing and analysis tool</w:t>
      </w:r>
    </w:p>
    <w:p w:rsidR="00915373" w:rsidRDefault="00915373" w:rsidP="00915373">
      <w:pPr>
        <w:pStyle w:val="ListParagraph"/>
        <w:numPr>
          <w:ilvl w:val="0"/>
          <w:numId w:val="1"/>
        </w:numPr>
      </w:pPr>
      <w:r>
        <w:t>Parachute and lander</w:t>
      </w:r>
    </w:p>
    <w:p w:rsidR="00915373" w:rsidRDefault="00915373" w:rsidP="00915373">
      <w:pPr>
        <w:pStyle w:val="Heading1"/>
      </w:pPr>
      <w:r>
        <w:t>Power Source</w:t>
      </w:r>
    </w:p>
    <w:p w:rsidR="00915373" w:rsidRDefault="00915373" w:rsidP="00915373">
      <w:pPr>
        <w:pStyle w:val="Heading2"/>
      </w:pPr>
      <w:r>
        <w:t>Solar Panels</w:t>
      </w:r>
    </w:p>
    <w:p w:rsidR="00915373" w:rsidRDefault="00915373" w:rsidP="00915373">
      <w:pPr>
        <w:pStyle w:val="Heading2"/>
      </w:pPr>
      <w:r>
        <w:t>Wind Power</w:t>
      </w:r>
    </w:p>
    <w:p w:rsidR="00915373" w:rsidRDefault="00915373" w:rsidP="00915373">
      <w:pPr>
        <w:pStyle w:val="Heading2"/>
      </w:pPr>
      <w:r>
        <w:t>Backup, fully recharged battery</w:t>
      </w:r>
    </w:p>
    <w:p w:rsidR="00915373" w:rsidRDefault="00915373" w:rsidP="00915373">
      <w:pPr>
        <w:pStyle w:val="Heading1"/>
      </w:pPr>
      <w:r>
        <w:t>Sensors, of various types</w:t>
      </w:r>
    </w:p>
    <w:p w:rsidR="00915373" w:rsidRDefault="00915373" w:rsidP="00915373">
      <w:pPr>
        <w:pStyle w:val="Heading2"/>
      </w:pPr>
      <w:r>
        <w:t>Accelerometer</w:t>
      </w:r>
    </w:p>
    <w:p w:rsidR="00B55244" w:rsidRPr="00B55244" w:rsidRDefault="00B55244" w:rsidP="00B55244">
      <w:pPr>
        <w:pStyle w:val="Heading3"/>
      </w:pPr>
      <w:r>
        <w:t>ADXL345</w:t>
      </w:r>
    </w:p>
    <w:p w:rsidR="00B55244" w:rsidRDefault="00B55244" w:rsidP="00B55244">
      <w:hyperlink r:id="rId5" w:history="1">
        <w:r w:rsidRPr="002D3B47">
          <w:rPr>
            <w:rStyle w:val="Hyperlink"/>
          </w:rPr>
          <w:t>https://www.adafruit.com/products/1231</w:t>
        </w:r>
      </w:hyperlink>
    </w:p>
    <w:p w:rsidR="003B7877" w:rsidRDefault="00B55244" w:rsidP="003B7877">
      <w:hyperlink r:id="rId6" w:history="1">
        <w:r w:rsidRPr="002D3B47">
          <w:rPr>
            <w:rStyle w:val="Hyperlink"/>
          </w:rPr>
          <w:t>http://www.stuffaboutcode.com/2014/06/raspberry-pi-adxl345-accelerometer.html</w:t>
        </w:r>
      </w:hyperlink>
    </w:p>
    <w:p w:rsidR="00B55244" w:rsidRDefault="00B55244" w:rsidP="003B7877"/>
    <w:p w:rsidR="00B55244" w:rsidRPr="003B7877" w:rsidRDefault="00B55244" w:rsidP="003B7877"/>
    <w:p w:rsidR="00915373" w:rsidRDefault="00915373" w:rsidP="00915373">
      <w:pPr>
        <w:pStyle w:val="Heading2"/>
      </w:pPr>
      <w:r>
        <w:t>Thermometer</w:t>
      </w:r>
    </w:p>
    <w:p w:rsidR="00915373" w:rsidRDefault="00915373" w:rsidP="00915373">
      <w:pPr>
        <w:pStyle w:val="Heading2"/>
      </w:pPr>
      <w:r>
        <w:t>Barometer</w:t>
      </w:r>
    </w:p>
    <w:p w:rsidR="00915373" w:rsidRDefault="00915373" w:rsidP="00915373">
      <w:pPr>
        <w:pStyle w:val="Heading2"/>
      </w:pPr>
      <w:r>
        <w:t>Location Sensor</w:t>
      </w:r>
    </w:p>
    <w:p w:rsidR="00B55244" w:rsidRDefault="00B55244" w:rsidP="00B55244">
      <w:pPr>
        <w:pStyle w:val="Heading2"/>
      </w:pPr>
      <w:r>
        <w:t>Camera</w:t>
      </w:r>
    </w:p>
    <w:p w:rsidR="00B55244" w:rsidRPr="00B55244" w:rsidRDefault="00B55244" w:rsidP="00B55244">
      <w:pPr>
        <w:pStyle w:val="Heading3"/>
      </w:pPr>
      <w:r>
        <w:t>Raspberry Pi Camera Board v2 – 8MP</w:t>
      </w:r>
    </w:p>
    <w:p w:rsidR="00B55244" w:rsidRDefault="00B55244" w:rsidP="00B55244">
      <w:hyperlink r:id="rId7" w:history="1">
        <w:r w:rsidRPr="002D3B47">
          <w:rPr>
            <w:rStyle w:val="Hyperlink"/>
          </w:rPr>
          <w:t>https://www.adafruit.com/products/3099</w:t>
        </w:r>
      </w:hyperlink>
    </w:p>
    <w:p w:rsidR="00B55244" w:rsidRPr="00B55244" w:rsidRDefault="00B55244" w:rsidP="00B55244">
      <w:bookmarkStart w:id="0" w:name="_GoBack"/>
      <w:bookmarkEnd w:id="0"/>
    </w:p>
    <w:p w:rsidR="00915373" w:rsidRDefault="00915373" w:rsidP="00915373">
      <w:pPr>
        <w:pStyle w:val="Heading1"/>
      </w:pPr>
      <w:r>
        <w:lastRenderedPageBreak/>
        <w:t>Radio Communication</w:t>
      </w:r>
    </w:p>
    <w:p w:rsidR="00915373" w:rsidRDefault="00915373" w:rsidP="00915373">
      <w:pPr>
        <w:pStyle w:val="Heading2"/>
      </w:pPr>
      <w:r>
        <w:t>HAM Radio</w:t>
      </w:r>
    </w:p>
    <w:p w:rsidR="00915373" w:rsidRDefault="00915373" w:rsidP="00915373">
      <w:pPr>
        <w:pStyle w:val="Heading2"/>
      </w:pPr>
      <w:r>
        <w:t xml:space="preserve">Basic </w:t>
      </w:r>
      <w:proofErr w:type="gramStart"/>
      <w:r>
        <w:t>Ping(</w:t>
      </w:r>
      <w:proofErr w:type="gramEnd"/>
      <w:r>
        <w:t>?)</w:t>
      </w:r>
    </w:p>
    <w:p w:rsidR="00915373" w:rsidRDefault="00915373" w:rsidP="00915373">
      <w:pPr>
        <w:pStyle w:val="Heading1"/>
      </w:pPr>
      <w:r>
        <w:t>Motherboard</w:t>
      </w:r>
    </w:p>
    <w:p w:rsidR="00915373" w:rsidRDefault="00915373" w:rsidP="00915373">
      <w:pPr>
        <w:pStyle w:val="Heading2"/>
      </w:pPr>
      <w:r>
        <w:t>Raspberry PI</w:t>
      </w:r>
    </w:p>
    <w:p w:rsidR="00B55244" w:rsidRPr="00B55244" w:rsidRDefault="00B55244" w:rsidP="00B55244">
      <w:pPr>
        <w:pStyle w:val="Heading2"/>
      </w:pPr>
      <w:r>
        <w:t>Arduino</w:t>
      </w:r>
    </w:p>
    <w:p w:rsidR="00915373" w:rsidRDefault="00915373" w:rsidP="00915373">
      <w:pPr>
        <w:pStyle w:val="Heading2"/>
      </w:pPr>
      <w:r>
        <w:t>Local Storage on each sensor</w:t>
      </w:r>
    </w:p>
    <w:p w:rsidR="00915373" w:rsidRDefault="00915373" w:rsidP="00915373">
      <w:pPr>
        <w:pStyle w:val="Heading1"/>
      </w:pPr>
      <w:r>
        <w:t>Data Storage</w:t>
      </w:r>
    </w:p>
    <w:p w:rsidR="00915373" w:rsidRDefault="00915373" w:rsidP="00915373">
      <w:pPr>
        <w:pStyle w:val="Heading2"/>
      </w:pPr>
      <w:r>
        <w:t>Flash Drive</w:t>
      </w:r>
    </w:p>
    <w:p w:rsidR="00915373" w:rsidRDefault="00915373" w:rsidP="00915373">
      <w:pPr>
        <w:pStyle w:val="Heading2"/>
      </w:pPr>
      <w:r>
        <w:t>MicroSD Card</w:t>
      </w:r>
    </w:p>
    <w:p w:rsidR="00915373" w:rsidRDefault="00915373" w:rsidP="00915373">
      <w:pPr>
        <w:pStyle w:val="Heading1"/>
      </w:pPr>
      <w:r>
        <w:t>Data Processing and Analysis</w:t>
      </w:r>
    </w:p>
    <w:p w:rsidR="00915373" w:rsidRDefault="00915373" w:rsidP="00915373">
      <w:pPr>
        <w:pStyle w:val="Heading2"/>
      </w:pPr>
      <w:r>
        <w:t>Computer Program</w:t>
      </w:r>
    </w:p>
    <w:p w:rsidR="00915373" w:rsidRDefault="003B7877" w:rsidP="00915373">
      <w:pPr>
        <w:pStyle w:val="Heading2"/>
      </w:pPr>
      <w:r>
        <w:t>Raw de-serialization</w:t>
      </w:r>
    </w:p>
    <w:p w:rsidR="003B7877" w:rsidRDefault="003B7877" w:rsidP="003B7877">
      <w:pPr>
        <w:pStyle w:val="Heading1"/>
      </w:pPr>
      <w:r>
        <w:t>Parachute and Lander</w:t>
      </w:r>
    </w:p>
    <w:p w:rsidR="003B7877" w:rsidRDefault="003B7877" w:rsidP="003B7877">
      <w:pPr>
        <w:pStyle w:val="Heading2"/>
      </w:pPr>
      <w:r>
        <w:t>Possible landing legs</w:t>
      </w:r>
    </w:p>
    <w:p w:rsidR="003B7877" w:rsidRDefault="003B7877" w:rsidP="003B7877">
      <w:pPr>
        <w:pStyle w:val="Heading2"/>
      </w:pPr>
      <w:r>
        <w:t xml:space="preserve">Fins for </w:t>
      </w:r>
      <w:proofErr w:type="gramStart"/>
      <w:r>
        <w:t>stabilization(</w:t>
      </w:r>
      <w:proofErr w:type="gramEnd"/>
      <w:r>
        <w:t>?)</w:t>
      </w:r>
    </w:p>
    <w:p w:rsidR="003B7877" w:rsidRPr="003B7877" w:rsidRDefault="003B7877" w:rsidP="003B7877">
      <w:pPr>
        <w:pStyle w:val="Heading2"/>
      </w:pPr>
      <w:r>
        <w:t>Lightweight parachute</w:t>
      </w:r>
    </w:p>
    <w:sectPr w:rsidR="003B7877" w:rsidRPr="003B7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ssistant">
    <w:panose1 w:val="00000500000000000000"/>
    <w:charset w:val="00"/>
    <w:family w:val="auto"/>
    <w:pitch w:val="variable"/>
    <w:sig w:usb0="00000807" w:usb1="40000000" w:usb2="00000000" w:usb3="00000000" w:csb0="0000002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DD632C"/>
    <w:multiLevelType w:val="hybridMultilevel"/>
    <w:tmpl w:val="A6E29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DSzNDc0Mbc0NbQ0MDNU0lEKTi0uzszPAykwrAUAdyUybCwAAAA="/>
  </w:docVars>
  <w:rsids>
    <w:rsidRoot w:val="00915373"/>
    <w:rsid w:val="00130515"/>
    <w:rsid w:val="003B7877"/>
    <w:rsid w:val="00915373"/>
    <w:rsid w:val="00B16FB4"/>
    <w:rsid w:val="00B55244"/>
    <w:rsid w:val="00E6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3D887D-A882-4C4F-A142-B156017F4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144E"/>
    <w:rPr>
      <w:rFonts w:ascii="Roboto" w:hAnsi="Robot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144E"/>
    <w:pPr>
      <w:keepNext/>
      <w:keepLines/>
      <w:spacing w:before="240" w:after="0"/>
      <w:outlineLvl w:val="0"/>
    </w:pPr>
    <w:rPr>
      <w:rFonts w:ascii="Assistant" w:eastAsiaTheme="majorEastAsia" w:hAnsi="Assistant" w:cstheme="majorBidi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144E"/>
    <w:pPr>
      <w:keepNext/>
      <w:keepLines/>
      <w:spacing w:before="40" w:after="0"/>
      <w:outlineLvl w:val="1"/>
    </w:pPr>
    <w:rPr>
      <w:rFonts w:ascii="Assistant" w:eastAsiaTheme="majorEastAsia" w:hAnsi="Assistant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3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44E"/>
    <w:rPr>
      <w:rFonts w:ascii="Assistant" w:eastAsiaTheme="majorEastAsia" w:hAnsi="Assistant" w:cstheme="majorBidi"/>
      <w:b/>
      <w:color w:val="0070C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6144E"/>
    <w:rPr>
      <w:rFonts w:ascii="Assistant" w:eastAsiaTheme="majorEastAsia" w:hAnsi="Assistant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6144E"/>
    <w:pPr>
      <w:spacing w:after="0" w:line="240" w:lineRule="auto"/>
      <w:contextualSpacing/>
    </w:pPr>
    <w:rPr>
      <w:rFonts w:ascii="Assistant" w:eastAsiaTheme="majorEastAsia" w:hAnsi="Assistan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44E"/>
    <w:rPr>
      <w:rFonts w:ascii="Assistant" w:eastAsiaTheme="majorEastAsia" w:hAnsi="Assistant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44E"/>
    <w:pPr>
      <w:numPr>
        <w:ilvl w:val="1"/>
      </w:numPr>
    </w:pPr>
    <w:rPr>
      <w:rFonts w:ascii="Assistant" w:hAnsi="Assistant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144E"/>
    <w:rPr>
      <w:rFonts w:ascii="Assistant" w:hAnsi="Assistant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1537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153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552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dafruit.com/products/309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uffaboutcode.com/2014/06/raspberry-pi-adxl345-accelerometer.html" TargetMode="External"/><Relationship Id="rId5" Type="http://schemas.openxmlformats.org/officeDocument/2006/relationships/hyperlink" Target="https://www.adafruit.com/products/123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fel\Documents\Custom%20Office%20Templates\Norm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Normal.dotx</Template>
  <TotalTime>168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Zhu</dc:creator>
  <cp:keywords/>
  <dc:description/>
  <cp:lastModifiedBy>Tfel Prio</cp:lastModifiedBy>
  <cp:revision>1</cp:revision>
  <dcterms:created xsi:type="dcterms:W3CDTF">2016-09-01T01:02:00Z</dcterms:created>
  <dcterms:modified xsi:type="dcterms:W3CDTF">2016-09-01T23:27:00Z</dcterms:modified>
</cp:coreProperties>
</file>